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DBB54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A1AFE0D" wp14:editId="2891296B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3F852C4" w14:textId="6EEB1FF9" w:rsidR="00C6554A" w:rsidRDefault="00F56115" w:rsidP="00C6554A">
      <w:pPr>
        <w:pStyle w:val="Title"/>
      </w:pPr>
      <w:r>
        <w:t>Design Patterns</w:t>
      </w:r>
    </w:p>
    <w:p w14:paraId="188C0D76" w14:textId="16F8ECFF" w:rsidR="00C6554A" w:rsidRPr="00D5413C" w:rsidRDefault="00F56115" w:rsidP="00C6554A">
      <w:pPr>
        <w:pStyle w:val="Subtitle"/>
      </w:pPr>
      <w:r>
        <w:t>LAB TASK</w:t>
      </w:r>
    </w:p>
    <w:p w14:paraId="4FED1CD7" w14:textId="5D2C56F0" w:rsidR="00C6554A" w:rsidRDefault="00F56115" w:rsidP="00C6554A">
      <w:pPr>
        <w:pStyle w:val="ContactInfo"/>
      </w:pPr>
      <w:r>
        <w:t>Syed Faizan Haider</w:t>
      </w:r>
      <w:r w:rsidR="00C6554A">
        <w:t xml:space="preserve"> | </w:t>
      </w:r>
      <w:r>
        <w:t>Sp21-Bse-001</w:t>
      </w:r>
      <w:r w:rsidR="00C6554A">
        <w:br w:type="page"/>
      </w:r>
    </w:p>
    <w:p w14:paraId="1A3B7C30" w14:textId="77777777" w:rsidR="00F56115" w:rsidRDefault="00F56115" w:rsidP="00C6554A">
      <w:pPr>
        <w:pStyle w:val="Heading1"/>
      </w:pPr>
      <w:r>
        <w:lastRenderedPageBreak/>
        <w:t>Task 3:</w:t>
      </w:r>
    </w:p>
    <w:p w14:paraId="56784E0E" w14:textId="7A11DC40" w:rsidR="00C6554A" w:rsidRDefault="00F56115" w:rsidP="00C6554A">
      <w:pPr>
        <w:pStyle w:val="Heading1"/>
      </w:pPr>
      <w:r>
        <w:t>Thread Safe Implementation:</w:t>
      </w:r>
    </w:p>
    <w:p w14:paraId="1114E828" w14:textId="7594450C" w:rsidR="00000000" w:rsidRDefault="00F56115">
      <w:r>
        <w:t>Changed the simple hash map to concurrent hash map this ensure that multiple threads can safely access and modify the map concurrently without causing inconsistency or any sort of corruption.</w:t>
      </w:r>
    </w:p>
    <w:p w14:paraId="36C1B4D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package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Task1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0434F35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1427972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java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io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E39F869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java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io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FileInputStream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0FBA07F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java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io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FileNotFoundException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049057F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java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io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IOException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C64BF6A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java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util</w:t>
      </w:r>
      <w:proofErr w:type="gramEnd"/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Enumeration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0101D0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java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util</w:t>
      </w:r>
      <w:proofErr w:type="gramEnd"/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Properties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5364F04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java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util</w:t>
      </w:r>
      <w:proofErr w:type="gramEnd"/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concurrent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ConcurrentHashMap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F820C24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B18AA0E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ThreadSafe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1C40A0EC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ThreadSafe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66A3C4C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ConcurrentHashMap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config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ConcurrentHashMap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proofErr w:type="gramStart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&gt;(</w:t>
      </w:r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498232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B89463E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ThreadSafe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C587F68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0A1C8C2E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file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File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"LAB/Task1/</w:t>
      </w:r>
      <w:proofErr w:type="spellStart"/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config.properties</w:t>
      </w:r>
      <w:proofErr w:type="spellEnd"/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43A7A8F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FileInputStream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fileInput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FileInputStream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file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27C7C1E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Properties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properties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Properties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CB25F45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properties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fileInput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1FDA1C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fileInput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6A33FC3F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760FC7D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Enumeration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Object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enuKeys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properties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keys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0EC32E11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0CAEFCE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while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enuKeys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hasMoreElements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 {</w:t>
      </w:r>
    </w:p>
    <w:p w14:paraId="345EA36E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enuKeys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nextElement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2DB0748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properties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getProperty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573100B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config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A3B6E42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14:paraId="2501A1E9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}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FileNotFoundException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4AAD2982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printStackTrace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701E2D1A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}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IOException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50B52638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printStackTrace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5088223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14:paraId="119552BA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28936CA2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ABB4C22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getValue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3E64808E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config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0A49703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3542163F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35C45A7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ThreadSafe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getInstance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45E8FE8B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67A036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synchronized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ThreadSafe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class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61E11EEB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46C066C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ThreadSafe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F3F2A0A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}</w:t>
      </w:r>
    </w:p>
    <w:p w14:paraId="053C7C15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14:paraId="7C70D8D0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14:paraId="103AA3B1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F561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4A68828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73C22B9D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7B101201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3E6A8E0" w14:textId="0319636B" w:rsidR="00F56115" w:rsidRDefault="00F56115">
      <w:pPr>
        <w:rPr>
          <w:b/>
          <w:bCs/>
        </w:rPr>
      </w:pPr>
      <w:r>
        <w:rPr>
          <w:b/>
          <w:bCs/>
        </w:rPr>
        <w:t>TEST CLASS:</w:t>
      </w:r>
    </w:p>
    <w:p w14:paraId="1CEE37AF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package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Task1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9DB0724" w14:textId="77777777" w:rsidR="00F56115" w:rsidRPr="00F56115" w:rsidRDefault="00F56115" w:rsidP="00F56115">
      <w:pPr>
        <w:shd w:val="clear" w:color="auto" w:fill="1F1F1F"/>
        <w:spacing w:before="0"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br/>
      </w:r>
    </w:p>
    <w:p w14:paraId="62ADF6B9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46DF00C8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42DCFDF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[] </w:t>
      </w:r>
      <w:proofErr w:type="spell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args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C8C885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ThreadSafe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config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F561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ThreadSafe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getInstance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56571B7D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out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println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config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getValue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"mode"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14:paraId="66C678DA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out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println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config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getValue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"font-size"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14:paraId="6717395B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F561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out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println</w:t>
      </w:r>
      <w:proofErr w:type="spell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F561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config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F561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getValue</w:t>
      </w:r>
      <w:proofErr w:type="spellEnd"/>
      <w:proofErr w:type="gramEnd"/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"font-type"</w:t>
      </w: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14:paraId="0100430F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219589D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2169416D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DFFAF06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449A566F" w14:textId="3DEC6EF1" w:rsidR="00F56115" w:rsidRDefault="00F56115">
      <w:pPr>
        <w:rPr>
          <w:b/>
          <w:bCs/>
        </w:rPr>
      </w:pPr>
      <w:r>
        <w:rPr>
          <w:b/>
          <w:bCs/>
        </w:rPr>
        <w:t>CONFIG.PROPERTIES:</w:t>
      </w:r>
    </w:p>
    <w:p w14:paraId="674712D2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mode=</w:t>
      </w:r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light</w:t>
      </w:r>
    </w:p>
    <w:p w14:paraId="2CA9FB3A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font-size= </w:t>
      </w:r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23</w:t>
      </w:r>
    </w:p>
    <w:p w14:paraId="101799FE" w14:textId="77777777" w:rsidR="00F56115" w:rsidRPr="00F56115" w:rsidRDefault="00F56115" w:rsidP="00F5611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F56115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font-type= </w:t>
      </w:r>
      <w:r w:rsidRPr="00F561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Times New Roman</w:t>
      </w:r>
    </w:p>
    <w:p w14:paraId="7B9C2733" w14:textId="466448B2" w:rsidR="00F56115" w:rsidRDefault="00F56115">
      <w:pPr>
        <w:rPr>
          <w:b/>
          <w:bCs/>
        </w:rPr>
      </w:pPr>
      <w:r>
        <w:rPr>
          <w:b/>
          <w:bCs/>
        </w:rPr>
        <w:t>OUTPUT:</w:t>
      </w:r>
    </w:p>
    <w:p w14:paraId="5CBFF6F9" w14:textId="35A358AF" w:rsidR="00F56115" w:rsidRDefault="00F56115">
      <w:pPr>
        <w:rPr>
          <w:b/>
          <w:bCs/>
        </w:rPr>
      </w:pPr>
      <w:r w:rsidRPr="00F56115">
        <w:rPr>
          <w:b/>
          <w:bCs/>
        </w:rPr>
        <w:drawing>
          <wp:inline distT="0" distB="0" distL="0" distR="0" wp14:anchorId="568DF4DC" wp14:editId="1EF7911D">
            <wp:extent cx="3321221" cy="558829"/>
            <wp:effectExtent l="0" t="0" r="0" b="0"/>
            <wp:docPr id="15729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0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74C" w14:textId="29BB955A" w:rsidR="00F56115" w:rsidRDefault="00F56115">
      <w:pPr>
        <w:rPr>
          <w:b/>
          <w:bCs/>
        </w:rPr>
      </w:pPr>
      <w:r>
        <w:rPr>
          <w:b/>
          <w:bCs/>
        </w:rPr>
        <w:lastRenderedPageBreak/>
        <w:t xml:space="preserve">Example no 2 from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 provided when executed gives the following output:</w:t>
      </w:r>
    </w:p>
    <w:p w14:paraId="655EC28C" w14:textId="63BC8C75" w:rsidR="00F56115" w:rsidRDefault="00F56115">
      <w:pPr>
        <w:rPr>
          <w:b/>
          <w:bCs/>
        </w:rPr>
      </w:pPr>
      <w:r w:rsidRPr="00F56115">
        <w:rPr>
          <w:b/>
          <w:bCs/>
        </w:rPr>
        <w:drawing>
          <wp:inline distT="0" distB="0" distL="0" distR="0" wp14:anchorId="536557F8" wp14:editId="03F4349D">
            <wp:extent cx="5486400" cy="516255"/>
            <wp:effectExtent l="0" t="0" r="0" b="0"/>
            <wp:docPr id="17482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5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6714" w14:textId="29E0F855" w:rsidR="00F56115" w:rsidRDefault="00F56115" w:rsidP="00F56115">
      <w:pPr>
        <w:pStyle w:val="Heading1"/>
      </w:pPr>
      <w:r>
        <w:t xml:space="preserve">Task </w:t>
      </w:r>
      <w:r>
        <w:t>1</w:t>
      </w:r>
      <w:r>
        <w:t>:</w:t>
      </w:r>
    </w:p>
    <w:p w14:paraId="5D544C0D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package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Task1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5F67681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B2CD5EE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Singleton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217E599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9D00C20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volatile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Singleton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D6E16E5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3711EEB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3606B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Singleton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75BBDB09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2CED4EA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static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Singleton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606B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getInstance</w:t>
      </w:r>
      <w:proofErr w:type="spellEnd"/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3CAFD89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606B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3606B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6D6D3327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gramStart"/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synchronized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3606B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Singleton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3606B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class</w:t>
      </w:r>
      <w:proofErr w:type="spellEnd"/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1505CD3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606B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3606B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5305D5A8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3606B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3606B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Singleton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1E2610E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}</w:t>
      </w:r>
    </w:p>
    <w:p w14:paraId="04B21375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14:paraId="3EA119EA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14:paraId="456BF881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606B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instance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A29462D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7C7619F7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606B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606B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606B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getData</w:t>
      </w:r>
      <w:proofErr w:type="spellEnd"/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14:paraId="59CF0EF7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14:paraId="777E0BD8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3606B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3606B2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out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3606B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println</w:t>
      </w:r>
      <w:proofErr w:type="spellEnd"/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3606B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"this is from the Singleton Wikipedia"</w:t>
      </w: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9994FCF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4997993B" w14:textId="77777777" w:rsidR="003606B2" w:rsidRPr="003606B2" w:rsidRDefault="003606B2" w:rsidP="003606B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606B2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2DF42BBD" w14:textId="77777777" w:rsidR="003606B2" w:rsidRPr="003606B2" w:rsidRDefault="003606B2" w:rsidP="003606B2"/>
    <w:p w14:paraId="3DCF18E8" w14:textId="6D75AA83" w:rsidR="00F56115" w:rsidRDefault="00F56115" w:rsidP="00F56115">
      <w:pPr>
        <w:rPr>
          <w:b/>
          <w:bCs/>
        </w:rPr>
      </w:pPr>
      <w:r>
        <w:rPr>
          <w:b/>
          <w:bCs/>
        </w:rPr>
        <w:t>The example provided on Wikipedia, when executed provides the following result:</w:t>
      </w:r>
    </w:p>
    <w:p w14:paraId="6EF38C90" w14:textId="77777777" w:rsidR="00F56115" w:rsidRPr="00F56115" w:rsidRDefault="00F56115" w:rsidP="00F56115">
      <w:pPr>
        <w:rPr>
          <w:b/>
          <w:bCs/>
        </w:rPr>
      </w:pPr>
    </w:p>
    <w:p w14:paraId="469A8D24" w14:textId="0EA197D3" w:rsidR="00F56115" w:rsidRDefault="003606B2">
      <w:pPr>
        <w:rPr>
          <w:b/>
          <w:bCs/>
        </w:rPr>
      </w:pPr>
      <w:r>
        <w:rPr>
          <w:b/>
          <w:bCs/>
        </w:rPr>
        <w:t>Output:</w:t>
      </w:r>
    </w:p>
    <w:p w14:paraId="00254300" w14:textId="3D858C52" w:rsidR="003606B2" w:rsidRPr="00F56115" w:rsidRDefault="00FD0860">
      <w:pPr>
        <w:rPr>
          <w:b/>
          <w:bCs/>
        </w:rPr>
      </w:pPr>
      <w:r w:rsidRPr="00FD0860">
        <w:rPr>
          <w:b/>
          <w:bCs/>
        </w:rPr>
        <w:lastRenderedPageBreak/>
        <w:drawing>
          <wp:inline distT="0" distB="0" distL="0" distR="0" wp14:anchorId="47650C84" wp14:editId="0A9DFEEB">
            <wp:extent cx="2991004" cy="1124008"/>
            <wp:effectExtent l="0" t="0" r="0" b="0"/>
            <wp:docPr id="129092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5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6B2" w:rsidRPr="00F56115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CB5E4" w14:textId="77777777" w:rsidR="000864FB" w:rsidRDefault="000864FB" w:rsidP="00C6554A">
      <w:pPr>
        <w:spacing w:before="0" w:after="0" w:line="240" w:lineRule="auto"/>
      </w:pPr>
      <w:r>
        <w:separator/>
      </w:r>
    </w:p>
  </w:endnote>
  <w:endnote w:type="continuationSeparator" w:id="0">
    <w:p w14:paraId="64BEA13A" w14:textId="77777777" w:rsidR="000864FB" w:rsidRDefault="000864F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FA2C5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70E89" w14:textId="77777777" w:rsidR="000864FB" w:rsidRDefault="000864F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CA91D92" w14:textId="77777777" w:rsidR="000864FB" w:rsidRDefault="000864F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7989231">
    <w:abstractNumId w:val="9"/>
  </w:num>
  <w:num w:numId="2" w16cid:durableId="1906573857">
    <w:abstractNumId w:val="8"/>
  </w:num>
  <w:num w:numId="3" w16cid:durableId="1083070877">
    <w:abstractNumId w:val="8"/>
  </w:num>
  <w:num w:numId="4" w16cid:durableId="328412291">
    <w:abstractNumId w:val="9"/>
  </w:num>
  <w:num w:numId="5" w16cid:durableId="1345397962">
    <w:abstractNumId w:val="12"/>
  </w:num>
  <w:num w:numId="6" w16cid:durableId="1901744582">
    <w:abstractNumId w:val="10"/>
  </w:num>
  <w:num w:numId="7" w16cid:durableId="1280726687">
    <w:abstractNumId w:val="11"/>
  </w:num>
  <w:num w:numId="8" w16cid:durableId="1454325445">
    <w:abstractNumId w:val="7"/>
  </w:num>
  <w:num w:numId="9" w16cid:durableId="835650216">
    <w:abstractNumId w:val="6"/>
  </w:num>
  <w:num w:numId="10" w16cid:durableId="157351993">
    <w:abstractNumId w:val="5"/>
  </w:num>
  <w:num w:numId="11" w16cid:durableId="371343667">
    <w:abstractNumId w:val="4"/>
  </w:num>
  <w:num w:numId="12" w16cid:durableId="168564994">
    <w:abstractNumId w:val="3"/>
  </w:num>
  <w:num w:numId="13" w16cid:durableId="540702471">
    <w:abstractNumId w:val="2"/>
  </w:num>
  <w:num w:numId="14" w16cid:durableId="152841005">
    <w:abstractNumId w:val="1"/>
  </w:num>
  <w:num w:numId="15" w16cid:durableId="48955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15"/>
    <w:rsid w:val="000864FB"/>
    <w:rsid w:val="002554CD"/>
    <w:rsid w:val="00293B83"/>
    <w:rsid w:val="002B4294"/>
    <w:rsid w:val="00333D0D"/>
    <w:rsid w:val="003606B2"/>
    <w:rsid w:val="004C049F"/>
    <w:rsid w:val="005000E2"/>
    <w:rsid w:val="006A3CE7"/>
    <w:rsid w:val="00C6554A"/>
    <w:rsid w:val="00ED7C44"/>
    <w:rsid w:val="00F56115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A8269"/>
  <w15:chartTrackingRefBased/>
  <w15:docId w15:val="{A4873BA9-C6F4-4A01-97F2-25F161A3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PK%7bB8B8C492-7FA6-40A7-87E1-65129CAB799D%7d\%7bB410AFF3-F672-42F5-BC9B-20BF51FAA78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{B410AFF3-F672-42F5-BC9B-20BF51FAA783}tf02835058_win32</Template>
  <TotalTime>22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SP21-BSE-001 Faizan</cp:lastModifiedBy>
  <cp:revision>1</cp:revision>
  <dcterms:created xsi:type="dcterms:W3CDTF">2024-04-03T05:30:00Z</dcterms:created>
  <dcterms:modified xsi:type="dcterms:W3CDTF">2024-04-03T05:52:00Z</dcterms:modified>
</cp:coreProperties>
</file>